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349" w:rsidRDefault="00116A02" w:rsidP="00116A02">
      <w:pPr>
        <w:pStyle w:val="Heading1"/>
      </w:pPr>
      <w:r>
        <w:t>Microsoft Dynamics Learning and Notes</w:t>
      </w:r>
    </w:p>
    <w:p w:rsidR="00DE4349" w:rsidRDefault="00DE4349" w:rsidP="00116A02">
      <w:pPr>
        <w:pStyle w:val="ListBullet"/>
      </w:pPr>
      <w:bookmarkStart w:id="0" w:name="_GoBack"/>
      <w:bookmarkEnd w:id="0"/>
    </w:p>
    <w:sectPr w:rsidR="00DE434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73B" w:rsidRDefault="00E5173B">
      <w:r>
        <w:separator/>
      </w:r>
    </w:p>
    <w:p w:rsidR="00E5173B" w:rsidRDefault="00E5173B"/>
  </w:endnote>
  <w:endnote w:type="continuationSeparator" w:id="0">
    <w:p w:rsidR="00E5173B" w:rsidRDefault="00E5173B">
      <w:r>
        <w:continuationSeparator/>
      </w:r>
    </w:p>
    <w:p w:rsidR="00E5173B" w:rsidRDefault="00E517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4349" w:rsidRDefault="00E5173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73B" w:rsidRDefault="00E5173B">
      <w:r>
        <w:separator/>
      </w:r>
    </w:p>
    <w:p w:rsidR="00E5173B" w:rsidRDefault="00E5173B"/>
  </w:footnote>
  <w:footnote w:type="continuationSeparator" w:id="0">
    <w:p w:rsidR="00E5173B" w:rsidRDefault="00E5173B">
      <w:r>
        <w:continuationSeparator/>
      </w:r>
    </w:p>
    <w:p w:rsidR="00E5173B" w:rsidRDefault="00E517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02"/>
    <w:rsid w:val="00116A02"/>
    <w:rsid w:val="00DE4349"/>
    <w:rsid w:val="00E5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27DCC"/>
  <w15:chartTrackingRefBased/>
  <w15:docId w15:val="{10A7A332-E930-D340-8F12-9B79501A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kumanku/Library/Containers/com.microsoft.Word/Data/Library/Application%20Support/Microsoft/Office/16.0/DTS/en-US%7bBEFB7E63-CAAF-7141-9038-666AEBE4499C%7d/%7b8935EF8E-3127-584F-A6BC-18817BE43D8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Manish Kutar</cp:lastModifiedBy>
  <cp:revision>1</cp:revision>
  <dcterms:created xsi:type="dcterms:W3CDTF">2019-04-01T15:16:00Z</dcterms:created>
  <dcterms:modified xsi:type="dcterms:W3CDTF">2019-04-01T15:21:00Z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